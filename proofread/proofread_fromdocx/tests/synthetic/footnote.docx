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le"/>
      </w:pPr>
      <w:r>
        <w:t>Heading1</w:t>
      </w:r>
    </w:p>
    <w:p>
      <w:pPr>
        <w:pStyle w:val="Normal"/>
      </w:pPr>
      <w:r/>
      <w:r>
        <w:t xml:space="preserve">Text </w:t>
      </w:r>
      <w:r>
        <w:rPr>
          <w:rStyle w:val="FootnoteReference"/>
        </w:rPr>
        <w:footnoteReference w:id="5"/>
      </w:r>
      <w:r>
        <w:t>.</w:t>
      </w:r>
    </w:p>
    <w:sectPr w:rsidR="00A47A7A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1CBF5" w14:textId="77777777" w:rsidR="00AE1864" w:rsidRDefault="00AE1864" w:rsidP="00295D28">
      <w:pPr>
        <w:spacing w:after="0" w:line="240" w:lineRule="auto"/>
      </w:pPr>
      <w:r>
        <w:separator/>
      </w:r>
    </w:p>
  </w:endnote>
  <w:endnote w:type="continuationSeparator" w:id="0">
    <w:p w14:paraId="1403B150" w14:textId="77777777" w:rsidR="00AE1864" w:rsidRDefault="00AE1864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normal" w:id="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in footnote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67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E6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43B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C3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EB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C8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8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6A6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AE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5F"/>
    <w:rsid w:val="00033965"/>
    <w:rsid w:val="00051CA9"/>
    <w:rsid w:val="00060BBA"/>
    <w:rsid w:val="00070177"/>
    <w:rsid w:val="00077B58"/>
    <w:rsid w:val="00086D73"/>
    <w:rsid w:val="000D1022"/>
    <w:rsid w:val="000D1099"/>
    <w:rsid w:val="000E386F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6B9"/>
    <w:rsid w:val="00183BD9"/>
    <w:rsid w:val="001B3249"/>
    <w:rsid w:val="001D51BD"/>
    <w:rsid w:val="001D7309"/>
    <w:rsid w:val="001F27EB"/>
    <w:rsid w:val="00205D1A"/>
    <w:rsid w:val="00216F04"/>
    <w:rsid w:val="00227E6F"/>
    <w:rsid w:val="00230E6F"/>
    <w:rsid w:val="002355EE"/>
    <w:rsid w:val="00241C05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C19CE"/>
    <w:rsid w:val="002E1E03"/>
    <w:rsid w:val="003112A6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10317"/>
    <w:rsid w:val="0051602F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148B"/>
    <w:rsid w:val="00607BD9"/>
    <w:rsid w:val="00610196"/>
    <w:rsid w:val="0061718C"/>
    <w:rsid w:val="00617577"/>
    <w:rsid w:val="006244BD"/>
    <w:rsid w:val="006263AE"/>
    <w:rsid w:val="0066098B"/>
    <w:rsid w:val="0067673E"/>
    <w:rsid w:val="00676CCC"/>
    <w:rsid w:val="00696BFD"/>
    <w:rsid w:val="0069741C"/>
    <w:rsid w:val="006B5855"/>
    <w:rsid w:val="006D1F8D"/>
    <w:rsid w:val="006E621B"/>
    <w:rsid w:val="00726990"/>
    <w:rsid w:val="00746398"/>
    <w:rsid w:val="007509A5"/>
    <w:rsid w:val="0075615E"/>
    <w:rsid w:val="007575FF"/>
    <w:rsid w:val="0077697A"/>
    <w:rsid w:val="00783128"/>
    <w:rsid w:val="007B6773"/>
    <w:rsid w:val="007E50E2"/>
    <w:rsid w:val="007F4BEA"/>
    <w:rsid w:val="00815F79"/>
    <w:rsid w:val="00826BBE"/>
    <w:rsid w:val="00827A97"/>
    <w:rsid w:val="0083230A"/>
    <w:rsid w:val="00836A75"/>
    <w:rsid w:val="00844717"/>
    <w:rsid w:val="00854178"/>
    <w:rsid w:val="00856FFD"/>
    <w:rsid w:val="00875FFF"/>
    <w:rsid w:val="00891AEE"/>
    <w:rsid w:val="008B643E"/>
    <w:rsid w:val="008C1600"/>
    <w:rsid w:val="008D2B53"/>
    <w:rsid w:val="008F4F49"/>
    <w:rsid w:val="008F7828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0C6"/>
    <w:rsid w:val="00A01AC3"/>
    <w:rsid w:val="00A04AB2"/>
    <w:rsid w:val="00A1070A"/>
    <w:rsid w:val="00A16066"/>
    <w:rsid w:val="00A268BE"/>
    <w:rsid w:val="00A44E57"/>
    <w:rsid w:val="00A47A7A"/>
    <w:rsid w:val="00A649FA"/>
    <w:rsid w:val="00A70C75"/>
    <w:rsid w:val="00A9790F"/>
    <w:rsid w:val="00AA4A58"/>
    <w:rsid w:val="00AA57F3"/>
    <w:rsid w:val="00AB101F"/>
    <w:rsid w:val="00AB7D63"/>
    <w:rsid w:val="00AC4B63"/>
    <w:rsid w:val="00AD10B2"/>
    <w:rsid w:val="00AD6FD3"/>
    <w:rsid w:val="00AE1864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40446"/>
    <w:rsid w:val="00C52451"/>
    <w:rsid w:val="00C65097"/>
    <w:rsid w:val="00C708B5"/>
    <w:rsid w:val="00C938F6"/>
    <w:rsid w:val="00C97DEB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2DB7"/>
    <w:rsid w:val="00EA4DD4"/>
    <w:rsid w:val="00ED4F40"/>
    <w:rsid w:val="00EF5A58"/>
    <w:rsid w:val="00F04578"/>
    <w:rsid w:val="00F22415"/>
    <w:rsid w:val="00F22C14"/>
    <w:rsid w:val="00F4158E"/>
    <w:rsid w:val="00F41EEC"/>
    <w:rsid w:val="00F5221E"/>
    <w:rsid w:val="00F7046A"/>
    <w:rsid w:val="00FA0E0F"/>
    <w:rsid w:val="00FA12A9"/>
    <w:rsid w:val="00FA4E73"/>
    <w:rsid w:val="00FB218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B218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  <w:shd w:val="clear" w:color="auto" w:fill="D9E2F3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qFormat/>
    <w:rsid w:val="007F4BEA"/>
    <w:pPr>
      <w:ind w:left="720"/>
    </w:pPr>
  </w:style>
  <w:style w:type="paragraph" w:customStyle="1" w:styleId="VariableListTitle">
    <w:name w:val="Variable List Title"/>
    <w:basedOn w:val="DefinitionListTitle"/>
    <w:next w:val="VariableListItem"/>
    <w:qFormat/>
    <w:rsid w:val="00A649FA"/>
  </w:style>
  <w:style w:type="paragraph" w:customStyle="1" w:styleId="VariableListItem">
    <w:name w:val="Variable List Item"/>
    <w:basedOn w:val="DefinitionListItem"/>
    <w:next w:val="Normal"/>
    <w:qFormat/>
    <w:rsid w:val="00C27D99"/>
  </w:style>
  <w:style w:type="character" w:customStyle="1" w:styleId="FileName">
    <w:name w:val="File Name"/>
    <w:basedOn w:val="DefaultParagraphFont"/>
    <w:qFormat/>
    <w:rsid w:val="00AF145F"/>
    <w:rPr>
      <w:rFonts w:ascii="Consolas" w:hAnsi="Consolas"/>
    </w:rPr>
  </w:style>
  <w:style w:type="character" w:customStyle="1" w:styleId="ClassName">
    <w:name w:val="Class Name"/>
    <w:basedOn w:val="DefaultParagraphFont"/>
    <w:qFormat/>
    <w:rsid w:val="00DA3ACC"/>
    <w:rPr>
      <w:rFonts w:ascii="Consolas" w:hAnsi="Consolas"/>
    </w:rPr>
  </w:style>
  <w:style w:type="character" w:customStyle="1" w:styleId="ExceptionName">
    <w:name w:val="Exception Name"/>
    <w:basedOn w:val="DefaultParagraphFont"/>
    <w:qFormat/>
    <w:rsid w:val="00A1070A"/>
    <w:rPr>
      <w:rFonts w:ascii="Consolas" w:hAnsi="Consolas"/>
    </w:rPr>
  </w:style>
  <w:style w:type="character" w:customStyle="1" w:styleId="InterfaceName">
    <w:name w:val="Interface Name"/>
    <w:basedOn w:val="DefaultParagraphFont"/>
    <w:qFormat/>
    <w:rsid w:val="00ED4F40"/>
    <w:rPr>
      <w:rFonts w:ascii="Consolas" w:hAnsi="Consolas"/>
    </w:rPr>
  </w:style>
  <w:style w:type="character" w:customStyle="1" w:styleId="MethodName">
    <w:name w:val="Method Name"/>
    <w:basedOn w:val="DefaultParagraphFont"/>
    <w:qFormat/>
    <w:rsid w:val="00E17A26"/>
    <w:rPr>
      <w:rFonts w:ascii="Consolas" w:hAnsi="Consolas"/>
    </w:rPr>
  </w:style>
  <w:style w:type="character" w:customStyle="1" w:styleId="ComputerOutput">
    <w:name w:val="Computer Output"/>
    <w:basedOn w:val="DefaultParagraphFont"/>
    <w:qFormat/>
    <w:rsid w:val="006E621B"/>
    <w:rPr>
      <w:rFonts w:ascii="Consolas" w:hAnsi="Consolas"/>
    </w:rPr>
  </w:style>
  <w:style w:type="character" w:customStyle="1" w:styleId="Constant">
    <w:name w:val="Constant"/>
    <w:basedOn w:val="DefaultParagraphFont"/>
    <w:qFormat/>
    <w:rsid w:val="00114D94"/>
    <w:rPr>
      <w:rFonts w:ascii="Consolas" w:hAnsi="Consolas"/>
    </w:rPr>
  </w:style>
  <w:style w:type="character" w:customStyle="1" w:styleId="EnvironmentVariable">
    <w:name w:val="Environment Variable"/>
    <w:basedOn w:val="DefaultParagraphFont"/>
    <w:qFormat/>
    <w:rsid w:val="00F22415"/>
    <w:rPr>
      <w:rFonts w:ascii="Consolas" w:hAnsi="Consolas"/>
    </w:rPr>
  </w:style>
  <w:style w:type="character" w:customStyle="1" w:styleId="Literal">
    <w:name w:val="Literal"/>
    <w:basedOn w:val="DefaultParagraphFont"/>
    <w:qFormat/>
    <w:rsid w:val="00127608"/>
    <w:rPr>
      <w:rFonts w:ascii="Consolas" w:hAnsi="Consolas"/>
    </w:rPr>
  </w:style>
  <w:style w:type="character" w:customStyle="1" w:styleId="Code">
    <w:name w:val="Code"/>
    <w:basedOn w:val="DefaultParagraphFont"/>
    <w:qFormat/>
    <w:rsid w:val="00127608"/>
    <w:rPr>
      <w:rFonts w:ascii="Consolas" w:hAnsi="Consolas"/>
    </w:rPr>
  </w:style>
  <w:style w:type="character" w:customStyle="1" w:styleId="Option">
    <w:name w:val="Option"/>
    <w:basedOn w:val="DefaultParagraphFont"/>
    <w:qFormat/>
    <w:rsid w:val="005F3090"/>
    <w:rPr>
      <w:rFonts w:ascii="Consolas" w:hAnsi="Consolas"/>
    </w:rPr>
  </w:style>
  <w:style w:type="character" w:customStyle="1" w:styleId="Package">
    <w:name w:val="Package"/>
    <w:basedOn w:val="DefaultParagraphFont"/>
    <w:qFormat/>
    <w:rsid w:val="001330F7"/>
  </w:style>
  <w:style w:type="character" w:customStyle="1" w:styleId="Prompt">
    <w:name w:val="Prompt"/>
    <w:basedOn w:val="DefaultParagraphFont"/>
    <w:qFormat/>
    <w:rsid w:val="00726990"/>
    <w:rPr>
      <w:rFonts w:ascii="Consolas" w:hAnsi="Consolas"/>
    </w:rPr>
  </w:style>
  <w:style w:type="character" w:customStyle="1" w:styleId="SystemItem">
    <w:name w:val="System Item"/>
    <w:basedOn w:val="DefaultParagraphFont"/>
    <w:qFormat/>
    <w:rsid w:val="00D61B30"/>
    <w:rPr>
      <w:rFonts w:ascii="Consolas" w:hAnsi="Consolas"/>
    </w:rPr>
  </w:style>
  <w:style w:type="character" w:customStyle="1" w:styleId="VariableName">
    <w:name w:val="Variable Name"/>
    <w:basedOn w:val="DefaultParagraphFont"/>
    <w:qFormat/>
    <w:rsid w:val="00AA4A58"/>
    <w:rPr>
      <w:rFonts w:ascii="Consolas" w:hAnsi="Consolas"/>
    </w:rPr>
  </w:style>
  <w:style w:type="character" w:customStyle="1" w:styleId="Email">
    <w:name w:val="Email"/>
    <w:basedOn w:val="DefaultParagraphFont"/>
    <w:qFormat/>
    <w:rsid w:val="009E09BB"/>
    <w:rPr>
      <w:rFonts w:ascii="Consolas" w:hAnsi="Consolas"/>
    </w:rPr>
  </w:style>
  <w:style w:type="character" w:customStyle="1" w:styleId="URI">
    <w:name w:val="URI"/>
    <w:basedOn w:val="DefaultParagraphFont"/>
    <w:qFormat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qFormat/>
    <w:rsid w:val="00C4044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240"/>
      <w:ind w:left="567" w:right="521"/>
    </w:pPr>
    <w:rPr>
      <w:rFonts w:ascii="Consolas" w:hAnsi="Consolas"/>
    </w:rPr>
  </w:style>
  <w:style w:type="paragraph" w:customStyle="1" w:styleId="Screen">
    <w:name w:val="Screen"/>
    <w:basedOn w:val="ProgramListing"/>
    <w:qFormat/>
    <w:rsid w:val="001B3249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after="0"/>
    </w:pPr>
    <w:rPr>
      <w:shd w:val="clear" w:color="auto" w:fill="F2F2F2" w:themeFill="background1" w:themeFillShade="F2"/>
    </w:rPr>
  </w:style>
  <w:style w:type="paragraph" w:customStyle="1" w:styleId="Synopsis">
    <w:name w:val="Synopsis"/>
    <w:basedOn w:val="Screen"/>
    <w:qFormat/>
    <w:rsid w:val="001B3249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paragraph" w:customStyle="1" w:styleId="Titlebook">
    <w:name w:val="Title (book)"/>
    <w:basedOn w:val="Title"/>
    <w:next w:val="Normal"/>
    <w:qFormat/>
    <w:rsid w:val="00836A75"/>
    <w:rPr>
      <w:color w:val="222A35" w:themeColor="text2" w:themeShade="80"/>
      <w:sz w:val="72"/>
    </w:rPr>
  </w:style>
  <w:style w:type="paragraph" w:customStyle="1" w:styleId="Titlepart">
    <w:name w:val="Title (part)"/>
    <w:basedOn w:val="Title"/>
    <w:next w:val="Normal"/>
    <w:qFormat/>
    <w:rsid w:val="00836A75"/>
    <w:rPr>
      <w:color w:val="1F3864" w:themeColor="accent1" w:themeShade="80"/>
      <w:sz w:val="64"/>
      <w:szCs w:val="64"/>
    </w:rPr>
  </w:style>
  <w:style w:type="paragraph" w:customStyle="1" w:styleId="Titlechapter">
    <w:name w:val="Title (chapter)"/>
    <w:basedOn w:val="Title"/>
    <w:next w:val="Normal"/>
    <w:qFormat/>
    <w:rsid w:val="009539F1"/>
  </w:style>
  <w:style w:type="paragraph" w:customStyle="1" w:styleId="Abstract">
    <w:name w:val="Abstract"/>
    <w:basedOn w:val="Normal"/>
    <w:qFormat/>
    <w:rsid w:val="000D1022"/>
    <w:pPr>
      <w:pBdr>
        <w:top w:val="dotted" w:sz="2" w:space="1" w:color="auto"/>
        <w:left w:val="dotted" w:sz="2" w:space="4" w:color="auto"/>
        <w:bottom w:val="dotted" w:sz="2" w:space="1" w:color="auto"/>
        <w:right w:val="dotted" w:sz="2" w:space="4" w:color="auto"/>
      </w:pBdr>
      <w:shd w:val="clear" w:color="auto" w:fill="D9E2F3" w:themeFill="accent1" w:themeFillTint="33"/>
      <w:ind w:left="567" w:right="521"/>
    </w:pPr>
  </w:style>
  <w:style w:type="character" w:customStyle="1" w:styleId="AuthorInitials">
    <w:name w:val="Author Initials"/>
    <w:basedOn w:val="DefaultParagraphFont"/>
    <w:qFormat/>
    <w:rsid w:val="004D0C18"/>
  </w:style>
  <w:style w:type="character" w:customStyle="1" w:styleId="Accel">
    <w:name w:val="Accel"/>
    <w:basedOn w:val="DefaultParagraphFont"/>
    <w:qFormat/>
    <w:rsid w:val="00E9157D"/>
  </w:style>
  <w:style w:type="character" w:customStyle="1" w:styleId="Action">
    <w:name w:val="Action"/>
    <w:basedOn w:val="DefaultParagraphFont"/>
    <w:qFormat/>
    <w:rsid w:val="00E9157D"/>
  </w:style>
  <w:style w:type="character" w:customStyle="1" w:styleId="Application">
    <w:name w:val="Application"/>
    <w:basedOn w:val="DefaultParagraphFont"/>
    <w:qFormat/>
    <w:rsid w:val="00E9157D"/>
  </w:style>
  <w:style w:type="character" w:customStyle="1" w:styleId="Database">
    <w:name w:val="Database"/>
    <w:basedOn w:val="DefaultParagraphFont"/>
    <w:qFormat/>
    <w:rsid w:val="00E9157D"/>
  </w:style>
  <w:style w:type="character" w:customStyle="1" w:styleId="Date1">
    <w:name w:val="Date1"/>
    <w:basedOn w:val="DefaultParagraphFont"/>
    <w:qFormat/>
    <w:rsid w:val="00E9157D"/>
  </w:style>
  <w:style w:type="character" w:customStyle="1" w:styleId="ErrorCode">
    <w:name w:val="Error Code"/>
    <w:basedOn w:val="DefaultParagraphFont"/>
    <w:qFormat/>
    <w:rsid w:val="002E1E03"/>
  </w:style>
  <w:style w:type="character" w:customStyle="1" w:styleId="ErrorName">
    <w:name w:val="Error Name"/>
    <w:basedOn w:val="DefaultParagraphFont"/>
    <w:qFormat/>
    <w:rsid w:val="002E1E03"/>
  </w:style>
  <w:style w:type="character" w:customStyle="1" w:styleId="ErrorType">
    <w:name w:val="Error Type"/>
    <w:basedOn w:val="DefaultParagraphFont"/>
    <w:qFormat/>
    <w:rsid w:val="002E1E03"/>
  </w:style>
  <w:style w:type="character" w:customStyle="1" w:styleId="ErrorText">
    <w:name w:val="Error Text"/>
    <w:basedOn w:val="DefaultParagraphFont"/>
    <w:qFormat/>
    <w:rsid w:val="002E1E03"/>
  </w:style>
  <w:style w:type="character" w:customStyle="1" w:styleId="GUIButton">
    <w:name w:val="GUI Button"/>
    <w:basedOn w:val="DefaultParagraphFont"/>
    <w:qFormat/>
    <w:rsid w:val="001330F7"/>
  </w:style>
  <w:style w:type="character" w:customStyle="1" w:styleId="GUIIcon">
    <w:name w:val="GUI Icon"/>
    <w:basedOn w:val="DefaultParagraphFont"/>
    <w:qFormat/>
    <w:rsid w:val="001330F7"/>
  </w:style>
  <w:style w:type="character" w:customStyle="1" w:styleId="GUILabel">
    <w:name w:val="GUI Label"/>
    <w:basedOn w:val="DefaultParagraphFont"/>
    <w:qFormat/>
    <w:rsid w:val="001330F7"/>
  </w:style>
  <w:style w:type="character" w:customStyle="1" w:styleId="GUIMenu">
    <w:name w:val="GUI Menu"/>
    <w:basedOn w:val="DefaultParagraphFont"/>
    <w:qFormat/>
    <w:rsid w:val="001330F7"/>
  </w:style>
  <w:style w:type="character" w:customStyle="1" w:styleId="GUIMenuItem">
    <w:name w:val="GUI Menu Item"/>
    <w:basedOn w:val="DefaultParagraphFont"/>
    <w:qFormat/>
    <w:rsid w:val="001330F7"/>
  </w:style>
  <w:style w:type="character" w:customStyle="1" w:styleId="GUISubmenu">
    <w:name w:val="GUI Submenu"/>
    <w:basedOn w:val="DefaultParagraphFont"/>
    <w:qFormat/>
    <w:rsid w:val="001330F7"/>
  </w:style>
  <w:style w:type="character" w:customStyle="1" w:styleId="Hardware">
    <w:name w:val="Hardware"/>
    <w:basedOn w:val="DefaultParagraphFont"/>
    <w:qFormat/>
    <w:rsid w:val="001330F7"/>
  </w:style>
  <w:style w:type="character" w:customStyle="1" w:styleId="Interface">
    <w:name w:val="Interface"/>
    <w:basedOn w:val="DefaultParagraphFont"/>
    <w:qFormat/>
    <w:rsid w:val="001330F7"/>
  </w:style>
  <w:style w:type="character" w:customStyle="1" w:styleId="InterfaceDefinition">
    <w:name w:val="Interface Definition"/>
    <w:basedOn w:val="DefaultParagraphFont"/>
    <w:qFormat/>
    <w:rsid w:val="001330F7"/>
  </w:style>
  <w:style w:type="character" w:customStyle="1" w:styleId="KeyCode">
    <w:name w:val="Key Code"/>
    <w:basedOn w:val="DefaultParagraphFont"/>
    <w:qFormat/>
    <w:rsid w:val="001330F7"/>
  </w:style>
  <w:style w:type="character" w:customStyle="1" w:styleId="KeySymbol">
    <w:name w:val="Key Symbol"/>
    <w:basedOn w:val="DefaultParagraphFont"/>
    <w:qFormat/>
    <w:rsid w:val="001330F7"/>
  </w:style>
  <w:style w:type="character" w:customStyle="1" w:styleId="MouseButton">
    <w:name w:val="Mouse Button"/>
    <w:basedOn w:val="DefaultParagraphFont"/>
    <w:qFormat/>
    <w:rsid w:val="001330F7"/>
  </w:style>
  <w:style w:type="character" w:customStyle="1" w:styleId="Property">
    <w:name w:val="Property"/>
    <w:basedOn w:val="DefaultParagraphFont"/>
    <w:qFormat/>
    <w:rsid w:val="00395FD1"/>
  </w:style>
  <w:style w:type="character" w:customStyle="1" w:styleId="ReturnValue">
    <w:name w:val="Return Value"/>
    <w:basedOn w:val="DefaultParagraphFont"/>
    <w:qFormat/>
    <w:rsid w:val="00395FD1"/>
  </w:style>
  <w:style w:type="character" w:customStyle="1" w:styleId="StructureName">
    <w:name w:val="Structure Name"/>
    <w:basedOn w:val="DefaultParagraphFont"/>
    <w:qFormat/>
    <w:rsid w:val="004F6E21"/>
  </w:style>
  <w:style w:type="character" w:customStyle="1" w:styleId="Symbol">
    <w:name w:val="Symbol"/>
    <w:basedOn w:val="DefaultParagraphFont"/>
    <w:qFormat/>
    <w:rsid w:val="004F6E21"/>
  </w:style>
  <w:style w:type="character" w:customStyle="1" w:styleId="Token">
    <w:name w:val="Token"/>
    <w:basedOn w:val="DefaultParagraphFont"/>
    <w:qFormat/>
    <w:rsid w:val="004F6E21"/>
  </w:style>
  <w:style w:type="character" w:customStyle="1" w:styleId="Type">
    <w:name w:val="Type"/>
    <w:basedOn w:val="DefaultParagraphFont"/>
    <w:qFormat/>
    <w:rsid w:val="004F6E21"/>
  </w:style>
  <w:style w:type="character" w:customStyle="1" w:styleId="Abbreviation">
    <w:name w:val="Abbreviation"/>
    <w:basedOn w:val="DefaultParagraphFont"/>
    <w:qFormat/>
    <w:rsid w:val="004F6E21"/>
  </w:style>
  <w:style w:type="character" w:customStyle="1" w:styleId="Acronym">
    <w:name w:val="Acronym"/>
    <w:basedOn w:val="DefaultParagraphFont"/>
    <w:qFormat/>
    <w:rsid w:val="004F6E21"/>
  </w:style>
  <w:style w:type="character" w:customStyle="1" w:styleId="Markup">
    <w:name w:val="Markup"/>
    <w:basedOn w:val="DefaultParagraphFont"/>
    <w:qFormat/>
    <w:rsid w:val="004F6E21"/>
  </w:style>
  <w:style w:type="character" w:customStyle="1" w:styleId="ProductNumber">
    <w:name w:val="Product Number"/>
    <w:basedOn w:val="DefaultParagraphFont"/>
    <w:qFormat/>
    <w:rsid w:val="004F6E21"/>
  </w:style>
  <w:style w:type="character" w:customStyle="1" w:styleId="POB">
    <w:name w:val="POB"/>
    <w:basedOn w:val="DefaultParagraphFont"/>
    <w:qFormat/>
    <w:rsid w:val="004F6E21"/>
  </w:style>
  <w:style w:type="character" w:customStyle="1" w:styleId="Street">
    <w:name w:val="Street"/>
    <w:basedOn w:val="DefaultParagraphFont"/>
    <w:qFormat/>
    <w:rsid w:val="004F6E21"/>
  </w:style>
  <w:style w:type="character" w:customStyle="1" w:styleId="City">
    <w:name w:val="City"/>
    <w:basedOn w:val="DefaultParagraphFont"/>
    <w:qFormat/>
    <w:rsid w:val="00BB27D0"/>
  </w:style>
  <w:style w:type="character" w:customStyle="1" w:styleId="State">
    <w:name w:val="State"/>
    <w:basedOn w:val="DefaultParagraphFont"/>
    <w:qFormat/>
    <w:rsid w:val="00BB27D0"/>
  </w:style>
  <w:style w:type="character" w:customStyle="1" w:styleId="PostCode">
    <w:name w:val="Post Code"/>
    <w:basedOn w:val="DefaultParagraphFont"/>
    <w:qFormat/>
    <w:rsid w:val="00AC4B63"/>
  </w:style>
  <w:style w:type="character" w:customStyle="1" w:styleId="Country">
    <w:name w:val="Country"/>
    <w:basedOn w:val="DefaultParagraphFont"/>
    <w:qFormat/>
    <w:rsid w:val="00AC4B63"/>
  </w:style>
  <w:style w:type="character" w:customStyle="1" w:styleId="OtherAddress">
    <w:name w:val="Other Address"/>
    <w:basedOn w:val="DefaultParagraphFont"/>
    <w:qFormat/>
    <w:rsid w:val="00AC4B63"/>
  </w:style>
  <w:style w:type="character" w:customStyle="1" w:styleId="Phone">
    <w:name w:val="Phone"/>
    <w:basedOn w:val="DefaultParagraphFont"/>
    <w:qFormat/>
    <w:rsid w:val="00AC4B63"/>
  </w:style>
  <w:style w:type="character" w:customStyle="1" w:styleId="Fax">
    <w:name w:val="Fax"/>
    <w:basedOn w:val="DefaultParagraphFont"/>
    <w:qFormat/>
    <w:rsid w:val="00AC4B63"/>
  </w:style>
  <w:style w:type="character" w:customStyle="1" w:styleId="Honorific">
    <w:name w:val="Honorific"/>
    <w:basedOn w:val="DefaultParagraphFont"/>
    <w:qFormat/>
    <w:rsid w:val="00AC4B63"/>
  </w:style>
  <w:style w:type="character" w:customStyle="1" w:styleId="FirstName">
    <w:name w:val="First Name"/>
    <w:basedOn w:val="DefaultParagraphFont"/>
    <w:qFormat/>
    <w:rsid w:val="00AC4B63"/>
  </w:style>
  <w:style w:type="character" w:customStyle="1" w:styleId="GivenName">
    <w:name w:val="Given Name"/>
    <w:basedOn w:val="DefaultParagraphFont"/>
    <w:qFormat/>
    <w:rsid w:val="00AC4B63"/>
  </w:style>
  <w:style w:type="character" w:customStyle="1" w:styleId="Surname">
    <w:name w:val="Surname"/>
    <w:basedOn w:val="DefaultParagraphFont"/>
    <w:qFormat/>
    <w:rsid w:val="00AC4B63"/>
  </w:style>
  <w:style w:type="character" w:customStyle="1" w:styleId="a">
    <w:basedOn w:val="DefaultParagraphFont"/>
    <w:qFormat/>
    <w:rsid w:val="00AC4B63"/>
  </w:style>
  <w:style w:type="character" w:customStyle="1" w:styleId="OtherName">
    <w:name w:val="Other Name"/>
    <w:basedOn w:val="DefaultParagraphFont"/>
    <w:qFormat/>
    <w:rsid w:val="00AC4B63"/>
  </w:style>
  <w:style w:type="character" w:customStyle="1" w:styleId="Command">
    <w:name w:val="Command"/>
    <w:basedOn w:val="DefaultParagraphFont"/>
    <w:qFormat/>
    <w:rsid w:val="00161106"/>
    <w:rPr>
      <w:b/>
      <w:bCs/>
    </w:rPr>
  </w:style>
  <w:style w:type="character" w:customStyle="1" w:styleId="Shortcut">
    <w:name w:val="Shortcut"/>
    <w:basedOn w:val="DefaultParagraphFont"/>
    <w:qFormat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character" w:customStyle="1" w:styleId="WordAsWord">
    <w:name w:val="Word As Word"/>
    <w:basedOn w:val="DefaultParagraphFont"/>
    <w:qFormat/>
    <w:rsid w:val="00B663FA"/>
    <w:rPr>
      <w:i/>
      <w:iCs/>
    </w:rPr>
  </w:style>
  <w:style w:type="character" w:customStyle="1" w:styleId="ForeignPhrase">
    <w:name w:val="Foreign Phrase"/>
    <w:basedOn w:val="DefaultParagraphFont"/>
    <w:qFormat/>
    <w:rsid w:val="00425396"/>
    <w:rPr>
      <w:i/>
      <w:iCs/>
    </w:rPr>
  </w:style>
  <w:style w:type="character" w:customStyle="1" w:styleId="MediaLabel">
    <w:name w:val="Media Label"/>
    <w:basedOn w:val="DefaultParagraphFont"/>
    <w:qFormat/>
    <w:rsid w:val="00FC4186"/>
    <w:rPr>
      <w:i/>
      <w:iCs/>
    </w:rPr>
  </w:style>
  <w:style w:type="paragraph" w:customStyle="1" w:styleId="Caution">
    <w:name w:val="Caution"/>
    <w:basedOn w:val="Abstract"/>
    <w:qFormat/>
    <w:rsid w:val="0077697A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Important">
    <w:name w:val="Important"/>
    <w:basedOn w:val="Caution"/>
    <w:qFormat/>
    <w:rsid w:val="0077697A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</w:pPr>
    <w:rPr>
      <w:shd w:val="clear" w:color="auto" w:fill="FBE4D5" w:themeFill="accent2" w:themeFillTint="33"/>
    </w:rPr>
  </w:style>
  <w:style w:type="paragraph" w:customStyle="1" w:styleId="Note">
    <w:name w:val="Note"/>
    <w:basedOn w:val="Caution"/>
    <w:qFormat/>
    <w:rsid w:val="0077697A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  <w:rPr>
      <w:shd w:val="clear" w:color="auto" w:fill="FBE4D5" w:themeFill="accent2" w:themeFillTint="33"/>
    </w:rPr>
  </w:style>
  <w:style w:type="paragraph" w:customStyle="1" w:styleId="Tip">
    <w:name w:val="Tip"/>
    <w:basedOn w:val="Caution"/>
    <w:qFormat/>
    <w:rsid w:val="0077697A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</w:pPr>
    <w:rPr>
      <w:shd w:val="clear" w:color="auto" w:fill="FBE4D5" w:themeFill="accent2" w:themeFillTint="33"/>
    </w:rPr>
  </w:style>
  <w:style w:type="paragraph" w:customStyle="1" w:styleId="Warning">
    <w:name w:val="Warning"/>
    <w:basedOn w:val="Caution"/>
    <w:qFormat/>
    <w:rsid w:val="0077697A"/>
    <w:pPr>
      <w:pBdr>
        <w:top w:val="dotDotDash" w:sz="4" w:space="1" w:color="auto"/>
        <w:left w:val="dotDotDash" w:sz="4" w:space="4" w:color="auto"/>
        <w:bottom w:val="dotDotDash" w:sz="4" w:space="1" w:color="auto"/>
        <w:right w:val="dotDotDash" w:sz="4" w:space="4" w:color="auto"/>
      </w:pBdr>
    </w:pPr>
    <w:rPr>
      <w:shd w:val="clear" w:color="auto" w:fill="FBE4D5" w:themeFill="accent2" w:themeFillTint="33"/>
    </w:rPr>
  </w:style>
  <w:style w:type="paragraph" w:customStyle="1" w:styleId="LiteralLayout">
    <w:name w:val="Literal Layout"/>
    <w:basedOn w:val="Synopsis"/>
    <w:qFormat/>
    <w:rsid w:val="0077697A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</w:pPr>
    <w:rPr>
      <w:rFonts w:asciiTheme="minorHAnsi" w:hAnsiTheme="minorHAnsi" w:cstheme="minorHAnsi"/>
    </w:rPr>
  </w:style>
  <w:style w:type="paragraph" w:styleId="FootnoteText">
    <w:name w:val="footnote text"/>
    <w:basedOn w:val="Normal"/>
    <w:link w:val="FootnoteTextChar"/>
    <w:rsid w:val="00FA4E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A4E73"/>
    <w:rPr>
      <w:sz w:val="20"/>
      <w:szCs w:val="20"/>
    </w:rPr>
  </w:style>
  <w:style w:type="character" w:styleId="FootnoteReference">
    <w:name w:val="footnote reference"/>
    <w:basedOn w:val="DefaultParagraphFont"/>
    <w:rsid w:val="00FA4E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QtDocTools.docm</Template>
  <DocSecurity>0</DocSecurity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2019-06-25T22:18:19Z</dcterms:created>
  <cp:lastModifiedBy>QtDocTools</cp:lastModifiedBy>
  <dcterms:modified xsi:type="dcterms:W3CDTF">2019-06-25T22:18:19Z</dcterms:modified>
  <cp:revision>21</cp:revision>
</cp:coreProperties>
</file>