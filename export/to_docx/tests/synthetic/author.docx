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/>
      <w:r>
        <w:t>Optimisation mathématique en Julia</w:t>
      </w:r>
    </w:p>
    <w:p>
      <w:r>
        <w:rPr>
          <w:b w:val="true"/>
        </w:rPr>
        <w:t>Author.</w:t>
      </w:r>
      <w:r>
        <w:t xml:space="preserve"> </w:t>
        <w:t xml:space="preserve">First name: </w:t>
        <w:t>Thibaut</w:t>
        <w:t xml:space="preserve">. </w:t>
      </w:r>
      <w:r>
        <w:t xml:space="preserve">Family name: </w:t>
        <w:t>Cuvelier</w:t>
        <w:t xml:space="preserve">. </w:t>
      </w:r>
      <w:r/>
      <w:r>
        <w:t xml:space="preserve"> </w:t>
      </w:r>
    </w:p>
    <w:p>
      <w:pPr>
        <w:pStyle w:val="Abstract"/>
      </w:pPr>
      <w:r/>
      <w:r>
        <w:t>Julia</w:t>
      </w:r>
    </w:p>
    <w:p>
      <w:pPr>
        <w:pStyle w:val="Heading1"/>
      </w:pPr>
      <w:r/>
      <w:r>
        <w:t>Écosystème JuliaOpt</w:t>
      </w:r>
    </w:p>
    <w:p>
      <w:pPr>
        <w:pStyle w:val="Normal"/>
      </w:pPr>
      <w:r/>
      <w:r>
        <w:t>JuMP.jl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2843D" w14:textId="77777777" w:rsidR="006F1AC2" w:rsidRDefault="006F1AC2" w:rsidP="00295D28">
      <w:pPr>
        <w:spacing w:after="0" w:line="240" w:lineRule="auto"/>
      </w:pPr>
      <w:r>
        <w:separator/>
      </w:r>
    </w:p>
  </w:endnote>
  <w:endnote w:type="continuationSeparator" w:id="0">
    <w:p w14:paraId="58C5946E" w14:textId="77777777" w:rsidR="006F1AC2" w:rsidRDefault="006F1AC2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r>
      <w:t>QtDocTools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22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B324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C19CE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6F1AC2"/>
    <w:rsid w:val="00726990"/>
    <w:rsid w:val="00746398"/>
    <w:rsid w:val="007509A5"/>
    <w:rsid w:val="0075615E"/>
    <w:rsid w:val="007575FF"/>
    <w:rsid w:val="0077697A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75FFF"/>
    <w:rsid w:val="00891AEE"/>
    <w:rsid w:val="00897A56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10B2"/>
    <w:rsid w:val="00AD6FD3"/>
    <w:rsid w:val="00AE1864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C533F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5221E"/>
    <w:rsid w:val="00F7046A"/>
    <w:rsid w:val="00F7369C"/>
    <w:rsid w:val="00FA0E0F"/>
    <w:rsid w:val="00FA12A9"/>
    <w:rsid w:val="00FA4E73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1B324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1B324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0D1022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77697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77697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77697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77697A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rFonts w:asciiTheme="minorHAnsi" w:hAnsiTheme="minorHAnsi" w:cstheme="minorHAnsi"/>
    </w:rPr>
  </w:style>
  <w:style w:type="paragraph" w:styleId="FootnoteText">
    <w:name w:val="footnote text"/>
    <w:basedOn w:val="Normal"/>
    <w:link w:val="FootnoteTextChar"/>
    <w:rsid w:val="00FA4E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A4E73"/>
    <w:rPr>
      <w:sz w:val="20"/>
      <w:szCs w:val="20"/>
    </w:rPr>
  </w:style>
  <w:style w:type="character" w:styleId="FootnoteReference">
    <w:name w:val="footnote reference"/>
    <w:basedOn w:val="DefaultParagraphFont"/>
    <w:rsid w:val="00FA4E73"/>
    <w:rPr>
      <w:vertAlign w:val="superscript"/>
    </w:rPr>
  </w:style>
  <w:style w:type="character" w:customStyle="1" w:styleId="Author">
    <w:name w:val="Author"/>
    <w:basedOn w:val="DefaultParagraphFont"/>
    <w:qFormat/>
    <w:rsid w:val="00CC533F"/>
  </w:style>
  <w:style w:type="character" w:customStyle="1" w:styleId="Editor">
    <w:name w:val="Editor"/>
    <w:basedOn w:val="DefaultParagraphFont"/>
    <w:qFormat/>
    <w:rsid w:val="00F7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QtDocTools.docm</Template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2020-02-29T05:20:05Z</dcterms:created>
  <dc:creator>Author. First name: Thibaut. Family name: Cuvelier.  </dc:creator>
  <cp:lastModifiedBy>QtDocTools</cp:lastModifiedBy>
  <dcterms:modified xsi:type="dcterms:W3CDTF">2020-02-29T05:20:05Z</dcterms:modified>
  <cp:revision>24</cp:revision>
  <dc:title>Écosystème JuliaOpt</dc:title>
</cp:coreProperties>
</file>